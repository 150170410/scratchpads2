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CF" w:rsidRDefault="00B46C81">
      <w:r>
        <w:rPr>
          <w:noProof/>
          <w:lang w:eastAsia="en-GB"/>
        </w:rPr>
        <w:drawing>
          <wp:inline distT="0" distB="0" distL="0" distR="0" wp14:anchorId="113EC99F" wp14:editId="2F21E04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B46C81"/>
    <w:rsid w:val="00B46C81"/>
    <w:rsid w:val="00C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D110A965.dotm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FOD Justitie / SPF Justice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Braet Yves</dc:creator>
  <cp:lastModifiedBy>Braet Yves</cp:lastModifiedBy>
  <cp:revision>1</cp:revision>
  <dcterms:created xsi:type="dcterms:W3CDTF">2015-07-27T14:15:00Z</dcterms:created>
  <dcterms:modified xsi:type="dcterms:W3CDTF">2015-07-27T14:15:00Z</dcterms:modified>
</cp:coreProperties>
</file>