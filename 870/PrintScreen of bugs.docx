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B21" w:rsidRDefault="00FA0027">
      <w:r>
        <w:rPr>
          <w:noProof/>
          <w:lang w:eastAsia="en-GB"/>
        </w:rPr>
        <w:drawing>
          <wp:inline distT="0" distB="0" distL="0" distR="0" wp14:anchorId="394D3016" wp14:editId="0227F47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B21">
        <w:rPr>
          <w:noProof/>
          <w:lang w:eastAsia="en-GB"/>
        </w:rPr>
        <w:drawing>
          <wp:inline distT="0" distB="0" distL="0" distR="0" wp14:anchorId="069DA464" wp14:editId="46245574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21" w:rsidRDefault="008A4B21">
      <w:bookmarkStart w:id="0" w:name="_GoBack"/>
      <w:bookmarkEnd w:id="0"/>
    </w:p>
    <w:p w:rsidR="00CD73CF" w:rsidRDefault="00FA0027">
      <w:r>
        <w:rPr>
          <w:noProof/>
          <w:lang w:eastAsia="en-GB"/>
        </w:rPr>
        <w:lastRenderedPageBreak/>
        <w:drawing>
          <wp:inline distT="0" distB="0" distL="0" distR="0" wp14:anchorId="5BE91798" wp14:editId="4DD5E009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0E3">
        <w:rPr>
          <w:noProof/>
          <w:lang w:eastAsia="en-GB"/>
        </w:rPr>
        <w:drawing>
          <wp:inline distT="0" distB="0" distL="0" distR="0" wp14:anchorId="03E4A2D6" wp14:editId="4E48864C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FA0027"/>
    <w:rsid w:val="008A4B21"/>
    <w:rsid w:val="00CD73CF"/>
    <w:rsid w:val="00EB30E3"/>
    <w:rsid w:val="00FA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31486882.dotm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FOD Justitie / SPF Justice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Braet Yves</dc:creator>
  <cp:lastModifiedBy>Braet Yves</cp:lastModifiedBy>
  <cp:revision>3</cp:revision>
  <dcterms:created xsi:type="dcterms:W3CDTF">2015-04-28T13:52:00Z</dcterms:created>
  <dcterms:modified xsi:type="dcterms:W3CDTF">2015-04-28T13:59:00Z</dcterms:modified>
</cp:coreProperties>
</file>